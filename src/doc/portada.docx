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11" w:rsidRDefault="00416A5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19050</wp:posOffset>
                </wp:positionV>
                <wp:extent cx="4105275" cy="355409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355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A58" w:rsidRDefault="00416A58" w:rsidP="00416A58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 xml:space="preserve">Ingeniería en </w:t>
                            </w:r>
                          </w:p>
                          <w:p w:rsidR="00416A58" w:rsidRDefault="00416A58" w:rsidP="00416A58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S</w:t>
                            </w:r>
                            <w:r w:rsidRPr="00416A58"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 xml:space="preserve">istemas </w:t>
                            </w:r>
                          </w:p>
                          <w:p w:rsidR="001E4F11" w:rsidRDefault="00416A58" w:rsidP="00416A58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C</w:t>
                            </w:r>
                            <w:r w:rsidRPr="00416A58"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omput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acionales</w:t>
                            </w: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52"/>
                                <w:lang w:val="es-MX"/>
                              </w:rPr>
                            </w:pP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52"/>
                                <w:lang w:val="es-MX"/>
                              </w:rPr>
                            </w:pP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52"/>
                                <w:lang w:val="es-MX"/>
                              </w:rPr>
                            </w:pP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Lenguajes y Autómatas I</w:t>
                            </w: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10:30 – 12:10</w:t>
                            </w: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</w:pP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“</w:t>
                            </w:r>
                            <w:r w:rsidR="002308EA"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Analizador sintáctico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”</w:t>
                            </w: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52"/>
                                <w:lang w:val="es-MX"/>
                              </w:rPr>
                            </w:pP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52"/>
                                <w:lang w:val="es-MX"/>
                              </w:rPr>
                            </w:pPr>
                          </w:p>
                          <w:p w:rsid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52"/>
                                <w:lang w:val="es-MX"/>
                              </w:rPr>
                              <w:t>Ramírez Sánchez Jéssica</w:t>
                            </w:r>
                          </w:p>
                          <w:p w:rsidR="00416A58" w:rsidRPr="00416A58" w:rsidRDefault="00416A58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5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pt;margin-top:1.5pt;width:323.25pt;height:279.8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jJtQ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" filled="f" stroked="f">
                <v:textbox>
                  <w:txbxContent>
                    <w:p w:rsidR="00416A58" w:rsidRDefault="00416A58" w:rsidP="00416A58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 xml:space="preserve">Ingeniería en </w:t>
                      </w:r>
                    </w:p>
                    <w:p w:rsidR="00416A58" w:rsidRDefault="00416A58" w:rsidP="00416A58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S</w:t>
                      </w:r>
                      <w:r w:rsidRPr="00416A58"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 xml:space="preserve">istemas </w:t>
                      </w:r>
                    </w:p>
                    <w:p w:rsidR="001E4F11" w:rsidRDefault="00416A58" w:rsidP="00416A58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C</w:t>
                      </w:r>
                      <w:r w:rsidRPr="00416A58"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omput</w:t>
                      </w:r>
                      <w:r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acionales</w:t>
                      </w: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52"/>
                          <w:lang w:val="es-MX"/>
                        </w:rPr>
                      </w:pP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52"/>
                          <w:lang w:val="es-MX"/>
                        </w:rPr>
                      </w:pP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52"/>
                          <w:lang w:val="es-MX"/>
                        </w:rPr>
                      </w:pP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Lenguajes y Autómatas I</w:t>
                      </w: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10:30 – 12:10</w:t>
                      </w: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</w:pP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5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“</w:t>
                      </w:r>
                      <w:r w:rsidR="002308EA"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Analizador sintáctico</w:t>
                      </w:r>
                      <w:r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”</w:t>
                      </w: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52"/>
                          <w:lang w:val="es-MX"/>
                        </w:rPr>
                      </w:pP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52"/>
                          <w:lang w:val="es-MX"/>
                        </w:rPr>
                      </w:pPr>
                    </w:p>
                    <w:p w:rsidR="00416A58" w:rsidRDefault="00416A58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5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52"/>
                          <w:lang w:val="es-MX"/>
                        </w:rPr>
                        <w:t>Ramírez Sánchez Jéssica</w:t>
                      </w:r>
                    </w:p>
                    <w:p w:rsidR="00416A58" w:rsidRPr="00416A58" w:rsidRDefault="00416A58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5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-438150</wp:posOffset>
                </wp:positionV>
                <wp:extent cx="4752975" cy="44767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4476750"/>
                        </a:xfrm>
                        <a:prstGeom prst="rect">
                          <a:avLst/>
                        </a:prstGeom>
                        <a:noFill/>
                        <a:ln w="3175" cmpd="thinThick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75813" id="Rectangle 2" o:spid="_x0000_s1026" style="position:absolute;margin-left:0;margin-top:-34.5pt;width:374.25pt;height:35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" filled="f" fillcolor="#cff" stroked="f" strokeweight=".25pt">
                <v:stroke linestyle="thinThick"/>
              </v:rect>
            </w:pict>
          </mc:Fallback>
        </mc:AlternateContent>
      </w:r>
      <w:r>
        <w:t xml:space="preserve"> </w:t>
      </w:r>
      <w:r>
        <w:tab/>
      </w:r>
      <w:r>
        <w:rPr>
          <w:noProof/>
          <w:lang w:val="es-MX" w:eastAsia="es-MX"/>
        </w:rPr>
        <w:drawing>
          <wp:inline distT="0" distB="0" distL="0" distR="0">
            <wp:extent cx="1209675" cy="1228725"/>
            <wp:effectExtent l="0" t="0" r="0" b="0"/>
            <wp:docPr id="14" name="Imagen 14" descr="Resultado de imagen para itle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itleon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11" w:rsidRDefault="001E4F11"/>
    <w:p w:rsidR="001E4F11" w:rsidRDefault="001E4F11"/>
    <w:p w:rsidR="001E4F11" w:rsidRDefault="001E4F11"/>
    <w:p w:rsidR="001E4F11" w:rsidRDefault="001E4F11"/>
    <w:p w:rsidR="001E4F11" w:rsidRDefault="001E4F11"/>
    <w:p w:rsidR="001E4F11" w:rsidRDefault="001E4F11"/>
    <w:p w:rsidR="001E4F11" w:rsidRDefault="001E4F11">
      <w:bookmarkStart w:id="0" w:name="_GoBack"/>
      <w:bookmarkEnd w:id="0"/>
    </w:p>
    <w:p w:rsidR="001E4F11" w:rsidRDefault="001E4F11"/>
    <w:p w:rsidR="001E4F11" w:rsidRDefault="001E4F11"/>
    <w:p w:rsidR="001E4F11" w:rsidRDefault="001E4F11"/>
    <w:p w:rsidR="001E4F11" w:rsidRDefault="001E4F11">
      <w:r>
        <w:t> </w:t>
      </w:r>
    </w:p>
    <w:p w:rsidR="001E4F11" w:rsidRDefault="001E4F11"/>
    <w:p w:rsidR="001E4F11" w:rsidRDefault="001E4F11"/>
    <w:p w:rsidR="001E4F11" w:rsidRDefault="001E4F11"/>
    <w:p w:rsidR="001E4F11" w:rsidRDefault="001E4F11">
      <w:pPr>
        <w:tabs>
          <w:tab w:val="left" w:pos="1080"/>
        </w:tabs>
      </w:pPr>
      <w:r>
        <w:tab/>
      </w:r>
    </w:p>
    <w:p w:rsidR="00416A58" w:rsidRDefault="00416A58" w:rsidP="00416A58"/>
    <w:p w:rsidR="00416A58" w:rsidRDefault="00416A58">
      <w:pPr>
        <w:tabs>
          <w:tab w:val="left" w:pos="1080"/>
        </w:tabs>
      </w:pPr>
    </w:p>
    <w:sectPr w:rsidR="00416A58" w:rsidSect="001E4F11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74333"/>
    <w:multiLevelType w:val="hybridMultilevel"/>
    <w:tmpl w:val="8F8A1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58"/>
    <w:rsid w:val="001E4F11"/>
    <w:rsid w:val="002308EA"/>
    <w:rsid w:val="00416A58"/>
    <w:rsid w:val="00506613"/>
    <w:rsid w:val="005312D1"/>
    <w:rsid w:val="005D4BE2"/>
    <w:rsid w:val="008F27A4"/>
    <w:rsid w:val="00A41D8F"/>
    <w:rsid w:val="00A75B4E"/>
    <w:rsid w:val="00A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c,#afe8ff"/>
    </o:shapedefaults>
    <o:shapelayout v:ext="edit">
      <o:idmap v:ext="edit" data="1"/>
    </o:shapelayout>
  </w:shapeDefaults>
  <w:decimalSymbol w:val=","/>
  <w:listSeparator w:val=";"/>
  <w14:docId w14:val="19A0C5A3"/>
  <w15:docId w15:val="{481BF68B-290A-42D1-894D-95D90513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Ramsa\AppData\Roaming\Microsoft\Plantillas\Etiquetas%20para%20cajas%20de%20CD%20de%20m&#250;sica%20para%20la%20carreter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8A2668-6080-4AF1-A70B-D9AE15DD10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Etiquetas para cajas de CD de música para la carretera.dotx</Template>
  <TotalTime>13</TotalTime>
  <Pages>1</Pages>
  <Words>0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Ramírez</dc:creator>
  <cp:keywords/>
  <dc:description/>
  <cp:lastModifiedBy>Jéssica Ramírez</cp:lastModifiedBy>
  <cp:revision>4</cp:revision>
  <dcterms:created xsi:type="dcterms:W3CDTF">2018-11-03T18:05:00Z</dcterms:created>
  <dcterms:modified xsi:type="dcterms:W3CDTF">2018-11-20T01:51:00Z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TC010130033082</vt:lpwstr>
  </property>
</Properties>
</file>